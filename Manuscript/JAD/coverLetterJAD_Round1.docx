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A551A" w14:textId="77777777" w:rsidR="005F6D4D" w:rsidRPr="00C87DF1" w:rsidRDefault="005F6D4D" w:rsidP="005F6D4D">
      <w:pPr>
        <w:rPr>
          <w:rFonts w:ascii="Georgia" w:hAnsi="Georgia" w:cs="Calibri"/>
          <w:sz w:val="22"/>
          <w:szCs w:val="22"/>
        </w:rPr>
      </w:pPr>
    </w:p>
    <w:p w14:paraId="0D6F8996" w14:textId="77777777" w:rsidR="0051185E" w:rsidRPr="00C87DF1" w:rsidRDefault="0051185E" w:rsidP="00F42B73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0AFDE961" w14:textId="77777777" w:rsidR="001B0F94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sz w:val="22"/>
          <w:szCs w:val="22"/>
        </w:rPr>
        <w:t>Nicholas J. Tustison</w:t>
      </w:r>
    </w:p>
    <w:p w14:paraId="49EEF652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480 Ray C Hunt Drive</w:t>
      </w:r>
    </w:p>
    <w:p w14:paraId="6F6C7796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Charlottesville, VA  22903</w:t>
      </w:r>
    </w:p>
    <w:p w14:paraId="2F34A07E" w14:textId="77777777" w:rsidR="008A5BE0" w:rsidRDefault="008A5BE0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540-383-2719</w:t>
      </w:r>
    </w:p>
    <w:p w14:paraId="10FDC3F0" w14:textId="77777777" w:rsidR="00C87DF1" w:rsidRDefault="00002ECE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hyperlink r:id="rId7" w:history="1">
        <w:r w:rsidR="00C87DF1" w:rsidRPr="005B3DD9">
          <w:rPr>
            <w:rStyle w:val="Hyperlink"/>
            <w:rFonts w:ascii="Georgia" w:hAnsi="Georgia" w:cs="Calibri"/>
            <w:sz w:val="22"/>
            <w:szCs w:val="22"/>
          </w:rPr>
          <w:t>ntustison@virginia.edu</w:t>
        </w:r>
      </w:hyperlink>
    </w:p>
    <w:p w14:paraId="72529092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64812EB1" w14:textId="77777777" w:rsidR="00C87DF1" w:rsidRDefault="00C87DF1" w:rsidP="00C87DF1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4AE92DAB" w14:textId="33E7EE2D" w:rsidR="00C87DF1" w:rsidRPr="00C87DF1" w:rsidRDefault="00C87DF1" w:rsidP="00C87DF1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sz w:val="22"/>
          <w:szCs w:val="22"/>
        </w:rPr>
        <w:t>Ma</w:t>
      </w:r>
      <w:r w:rsidR="001C1229">
        <w:rPr>
          <w:rFonts w:ascii="Georgia" w:hAnsi="Georgia" w:cs="Calibri"/>
          <w:sz w:val="22"/>
          <w:szCs w:val="22"/>
        </w:rPr>
        <w:t>y 24</w:t>
      </w:r>
      <w:r w:rsidRPr="00C87DF1">
        <w:rPr>
          <w:rFonts w:ascii="Georgia" w:hAnsi="Georgia" w:cs="Calibri"/>
          <w:sz w:val="22"/>
          <w:szCs w:val="22"/>
        </w:rPr>
        <w:t>, 2019</w:t>
      </w:r>
    </w:p>
    <w:p w14:paraId="6E89CC24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376964CF" w14:textId="77777777" w:rsidR="00C87DF1" w:rsidRPr="00616AF7" w:rsidRDefault="000F7AD2" w:rsidP="00616AF7">
      <w:pPr>
        <w:pStyle w:val="BodyA"/>
        <w:rPr>
          <w:rFonts w:ascii="Georgia" w:eastAsia="Arial Unicode MS" w:hAnsi="Georgia" w:cs="Arial Unicode MS"/>
          <w:sz w:val="22"/>
          <w:szCs w:val="22"/>
        </w:rPr>
      </w:pPr>
      <w:r>
        <w:rPr>
          <w:rFonts w:ascii="Georgia" w:eastAsia="Arial Unicode MS" w:hAnsi="Georgia" w:cs="Arial Unicode MS"/>
          <w:sz w:val="22"/>
          <w:szCs w:val="22"/>
        </w:rPr>
        <w:t>Dear Professor George Perry</w:t>
      </w:r>
      <w:r w:rsidR="00C87DF1">
        <w:rPr>
          <w:rFonts w:ascii="Georgia" w:eastAsia="Arial Unicode MS" w:hAnsi="Georgia" w:cs="Arial Unicode MS"/>
          <w:sz w:val="22"/>
          <w:szCs w:val="22"/>
        </w:rPr>
        <w:t>,</w:t>
      </w:r>
    </w:p>
    <w:p w14:paraId="6852E7D2" w14:textId="54E817C1" w:rsidR="00DF7BAD" w:rsidRDefault="001D2D43" w:rsidP="00AD18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Cs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We very much appreciate the time spent by the editors and reviewers in assessing our</w:t>
      </w:r>
      <w:r w:rsidR="00964609">
        <w:rPr>
          <w:rFonts w:ascii="Georgia" w:hAnsi="Georgia" w:cs="Calibri"/>
          <w:sz w:val="22"/>
          <w:szCs w:val="22"/>
        </w:rPr>
        <w:t xml:space="preserve"> original research article</w:t>
      </w:r>
      <w:r w:rsidR="00C87DF1">
        <w:rPr>
          <w:rFonts w:ascii="Georgia" w:hAnsi="Georgia" w:cs="Calibri"/>
          <w:sz w:val="22"/>
          <w:szCs w:val="22"/>
        </w:rPr>
        <w:t xml:space="preserve"> entitled “Longitudinal mapping of corti</w:t>
      </w:r>
      <w:r w:rsidR="00964609">
        <w:rPr>
          <w:rFonts w:ascii="Georgia" w:hAnsi="Georgia" w:cs="Calibri"/>
          <w:sz w:val="22"/>
          <w:szCs w:val="22"/>
        </w:rPr>
        <w:t xml:space="preserve">cal thickness measurements:  </w:t>
      </w:r>
      <w:r w:rsidR="00C87DF1">
        <w:rPr>
          <w:rFonts w:ascii="Georgia" w:hAnsi="Georgia" w:cs="Calibri"/>
          <w:sz w:val="22"/>
          <w:szCs w:val="22"/>
        </w:rPr>
        <w:t>an ADNI-based evaluation study”</w:t>
      </w:r>
      <w:r>
        <w:rPr>
          <w:rFonts w:ascii="Georgia" w:hAnsi="Georgia" w:cs="Calibri"/>
          <w:sz w:val="22"/>
          <w:szCs w:val="22"/>
        </w:rPr>
        <w:t xml:space="preserve"> (Manuscript 19-0283).  We are pleased that it was well-accepted and submit this revision with a point-by-point response to issues raised by the reviewers.</w:t>
      </w:r>
      <w:bookmarkStart w:id="0" w:name="_GoBack"/>
      <w:bookmarkEnd w:id="0"/>
    </w:p>
    <w:p w14:paraId="79DE821A" w14:textId="77777777" w:rsidR="00F14B87" w:rsidRPr="00C87DF1" w:rsidRDefault="00F14B87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683213BB" w14:textId="4B1DE507" w:rsidR="00E32C46" w:rsidRPr="00C87DF1" w:rsidRDefault="001D2D43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Thanks again,</w:t>
      </w:r>
    </w:p>
    <w:p w14:paraId="642BE98A" w14:textId="690DEA80" w:rsidR="00E32C46" w:rsidRPr="00C87DF1" w:rsidRDefault="00916BBD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noProof/>
          <w:sz w:val="22"/>
          <w:szCs w:val="22"/>
        </w:rPr>
        <w:drawing>
          <wp:inline distT="0" distB="0" distL="0" distR="0" wp14:anchorId="6866432E" wp14:editId="234A00D0">
            <wp:extent cx="3585845" cy="11201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2F99" w14:textId="77777777" w:rsidR="00E32C46" w:rsidRDefault="00E32C46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sz w:val="22"/>
          <w:szCs w:val="22"/>
        </w:rPr>
        <w:t>Nicholas J. Tustison</w:t>
      </w:r>
      <w:r w:rsidR="005F2485">
        <w:rPr>
          <w:rFonts w:ascii="Georgia" w:hAnsi="Georgia" w:cs="Calibri"/>
          <w:sz w:val="22"/>
          <w:szCs w:val="22"/>
        </w:rPr>
        <w:t>, D.Sc.</w:t>
      </w:r>
    </w:p>
    <w:p w14:paraId="594DB99A" w14:textId="77777777" w:rsidR="005F2485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Associate Professor</w:t>
      </w:r>
    </w:p>
    <w:p w14:paraId="15D62B8E" w14:textId="77777777" w:rsidR="005F2485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Department of Radiology and Medical Imaging</w:t>
      </w:r>
    </w:p>
    <w:p w14:paraId="54519B8F" w14:textId="77777777" w:rsidR="005F2485" w:rsidRPr="00C87DF1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University of Virginia</w:t>
      </w:r>
    </w:p>
    <w:p w14:paraId="59C9A6E6" w14:textId="77777777" w:rsidR="00A257B7" w:rsidRPr="00C87DF1" w:rsidRDefault="00A257B7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28149940" w14:textId="77777777" w:rsidR="00A257B7" w:rsidRPr="00C87DF1" w:rsidRDefault="00A257B7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394801F8" w14:textId="77777777" w:rsidR="001B0F94" w:rsidRPr="00C87DF1" w:rsidRDefault="001B0F94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1A805925" w14:textId="77777777" w:rsidR="001B0F94" w:rsidRPr="00C87DF1" w:rsidRDefault="001B0F94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48E88FF2" w14:textId="77777777" w:rsidR="001B0F94" w:rsidRPr="00C87DF1" w:rsidRDefault="001B0F94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1CE716E6" w14:textId="77777777" w:rsidR="001B0F94" w:rsidRPr="00C87DF1" w:rsidRDefault="001B0F94" w:rsidP="00F42B73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sectPr w:rsidR="001B0F94" w:rsidRPr="00C87DF1" w:rsidSect="00C45E27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4311B" w14:textId="77777777" w:rsidR="00002ECE" w:rsidRDefault="00002ECE">
      <w:r>
        <w:separator/>
      </w:r>
    </w:p>
  </w:endnote>
  <w:endnote w:type="continuationSeparator" w:id="0">
    <w:p w14:paraId="21C2C27D" w14:textId="77777777" w:rsidR="00002ECE" w:rsidRDefault="0000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A2A4A" w14:textId="77777777" w:rsidR="00DD05FA" w:rsidRDefault="00DD05FA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FB70F" w14:textId="77777777" w:rsidR="00002ECE" w:rsidRDefault="00002ECE">
      <w:r>
        <w:separator/>
      </w:r>
    </w:p>
  </w:footnote>
  <w:footnote w:type="continuationSeparator" w:id="0">
    <w:p w14:paraId="0154EDE9" w14:textId="77777777" w:rsidR="00002ECE" w:rsidRDefault="00002E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0142E" w14:textId="7C0D4216" w:rsidR="00DD05FA" w:rsidRPr="00BA3651" w:rsidRDefault="00916BBD">
    <w:pPr>
      <w:framePr w:w="5227" w:h="1805" w:hSpace="180" w:wrap="around" w:vAnchor="text" w:hAnchor="page" w:x="1342" w:y="1"/>
      <w:rPr>
        <w:rFonts w:ascii="Verdana" w:hAnsi="Verdana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07B87B4" wp14:editId="08673FF5">
              <wp:simplePos x="0" y="0"/>
              <wp:positionH relativeFrom="column">
                <wp:posOffset>3314700</wp:posOffset>
              </wp:positionH>
              <wp:positionV relativeFrom="paragraph">
                <wp:posOffset>1905</wp:posOffset>
              </wp:positionV>
              <wp:extent cx="0" cy="114300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102A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.15pt" to="261pt,9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" strokecolor="silver" strokeweight=".25pt"/>
          </w:pict>
        </mc:Fallback>
      </mc:AlternateContent>
    </w:r>
    <w:r w:rsidR="00DD05FA">
      <w:t xml:space="preserve"> </w:t>
    </w:r>
    <w:r>
      <w:rPr>
        <w:noProof/>
      </w:rPr>
      <w:drawing>
        <wp:inline distT="0" distB="0" distL="0" distR="0" wp14:anchorId="1E11A5F6" wp14:editId="005A1B44">
          <wp:extent cx="2979420" cy="1078865"/>
          <wp:effectExtent l="0" t="0" r="0" b="0"/>
          <wp:docPr id="3" name="Picture 3" descr="HS_sm_logo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S_sm_logo_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9420" cy="1078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B2DB96" w14:textId="77777777" w:rsidR="0053090B" w:rsidRDefault="0053090B">
    <w:pPr>
      <w:framePr w:w="4000" w:h="1585" w:hSpace="180" w:wrap="around" w:vAnchor="text" w:hAnchor="page" w:x="6922" w:y="1"/>
      <w:spacing w:line="220" w:lineRule="atLeast"/>
      <w:rPr>
        <w:i/>
        <w:sz w:val="36"/>
        <w:szCs w:val="36"/>
      </w:rPr>
    </w:pPr>
  </w:p>
  <w:p w14:paraId="1C9EF025" w14:textId="77777777" w:rsidR="00DD05FA" w:rsidRPr="0053090B" w:rsidRDefault="0053090B">
    <w:pPr>
      <w:framePr w:w="4000" w:h="1585" w:hSpace="180" w:wrap="around" w:vAnchor="text" w:hAnchor="page" w:x="6922" w:y="1"/>
      <w:spacing w:line="220" w:lineRule="atLeast"/>
      <w:rPr>
        <w:i/>
        <w:sz w:val="36"/>
        <w:szCs w:val="36"/>
      </w:rPr>
    </w:pPr>
    <w:r w:rsidRPr="0053090B">
      <w:rPr>
        <w:i/>
        <w:sz w:val="36"/>
        <w:szCs w:val="36"/>
      </w:rPr>
      <w:t>Department of Radiology</w:t>
    </w:r>
    <w:r w:rsidR="001E013E">
      <w:rPr>
        <w:i/>
        <w:sz w:val="36"/>
        <w:szCs w:val="36"/>
      </w:rPr>
      <w:t xml:space="preserve"> &amp; Medical Imaging</w:t>
    </w:r>
  </w:p>
  <w:p w14:paraId="186F8F70" w14:textId="77777777" w:rsidR="00DD05FA" w:rsidRDefault="00DD05FA"/>
  <w:p w14:paraId="0ADE86EB" w14:textId="77777777" w:rsidR="00DD05FA" w:rsidRDefault="00DD0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8AE0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C36881"/>
    <w:multiLevelType w:val="hybridMultilevel"/>
    <w:tmpl w:val="60BA1BEC"/>
    <w:lvl w:ilvl="0" w:tplc="8A5420B0">
      <w:start w:val="121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07108"/>
    <w:multiLevelType w:val="hybridMultilevel"/>
    <w:tmpl w:val="9808028A"/>
    <w:lvl w:ilvl="0" w:tplc="7898E004">
      <w:start w:val="140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87D4B"/>
    <w:multiLevelType w:val="hybridMultilevel"/>
    <w:tmpl w:val="31B0AA00"/>
    <w:lvl w:ilvl="0" w:tplc="7738440E">
      <w:start w:val="140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7D"/>
    <w:rsid w:val="00002ECE"/>
    <w:rsid w:val="000650B6"/>
    <w:rsid w:val="000A222C"/>
    <w:rsid w:val="000C5232"/>
    <w:rsid w:val="000C5BCA"/>
    <w:rsid w:val="000F7AD2"/>
    <w:rsid w:val="00115D8F"/>
    <w:rsid w:val="001259D1"/>
    <w:rsid w:val="00141F78"/>
    <w:rsid w:val="00147A80"/>
    <w:rsid w:val="00172856"/>
    <w:rsid w:val="001B054E"/>
    <w:rsid w:val="001B0F94"/>
    <w:rsid w:val="001B6FA1"/>
    <w:rsid w:val="001C1229"/>
    <w:rsid w:val="001C2AE1"/>
    <w:rsid w:val="001D2D43"/>
    <w:rsid w:val="001D3CD7"/>
    <w:rsid w:val="001E013E"/>
    <w:rsid w:val="001F3A9B"/>
    <w:rsid w:val="00207945"/>
    <w:rsid w:val="002201B4"/>
    <w:rsid w:val="002A3B39"/>
    <w:rsid w:val="002A643E"/>
    <w:rsid w:val="0030737D"/>
    <w:rsid w:val="00334CB1"/>
    <w:rsid w:val="00380B16"/>
    <w:rsid w:val="003A1869"/>
    <w:rsid w:val="003C4B48"/>
    <w:rsid w:val="003D7F1A"/>
    <w:rsid w:val="003F3891"/>
    <w:rsid w:val="004275A3"/>
    <w:rsid w:val="00436861"/>
    <w:rsid w:val="004B09F7"/>
    <w:rsid w:val="004B4306"/>
    <w:rsid w:val="004D5E4D"/>
    <w:rsid w:val="0051185E"/>
    <w:rsid w:val="0053090B"/>
    <w:rsid w:val="00552621"/>
    <w:rsid w:val="0059729B"/>
    <w:rsid w:val="005B3297"/>
    <w:rsid w:val="005F2485"/>
    <w:rsid w:val="005F6D4D"/>
    <w:rsid w:val="00612AB5"/>
    <w:rsid w:val="006156BF"/>
    <w:rsid w:val="00616AF7"/>
    <w:rsid w:val="00651C3B"/>
    <w:rsid w:val="00664541"/>
    <w:rsid w:val="00683E46"/>
    <w:rsid w:val="0069253C"/>
    <w:rsid w:val="006B1DC0"/>
    <w:rsid w:val="006B6508"/>
    <w:rsid w:val="007871BF"/>
    <w:rsid w:val="00791904"/>
    <w:rsid w:val="00795B5D"/>
    <w:rsid w:val="00797569"/>
    <w:rsid w:val="007A4512"/>
    <w:rsid w:val="007A5185"/>
    <w:rsid w:val="007D2DF9"/>
    <w:rsid w:val="007D5625"/>
    <w:rsid w:val="0081355D"/>
    <w:rsid w:val="00821F4C"/>
    <w:rsid w:val="00874F22"/>
    <w:rsid w:val="008A5BE0"/>
    <w:rsid w:val="008B7BA2"/>
    <w:rsid w:val="00904D1A"/>
    <w:rsid w:val="00916BBD"/>
    <w:rsid w:val="00964609"/>
    <w:rsid w:val="00983B59"/>
    <w:rsid w:val="00A0026D"/>
    <w:rsid w:val="00A1009E"/>
    <w:rsid w:val="00A257B7"/>
    <w:rsid w:val="00A30CBA"/>
    <w:rsid w:val="00A71CF0"/>
    <w:rsid w:val="00AD1804"/>
    <w:rsid w:val="00B60B90"/>
    <w:rsid w:val="00B639EE"/>
    <w:rsid w:val="00B92FC1"/>
    <w:rsid w:val="00BC49CB"/>
    <w:rsid w:val="00C45E27"/>
    <w:rsid w:val="00C5723A"/>
    <w:rsid w:val="00C61B8D"/>
    <w:rsid w:val="00C87DF1"/>
    <w:rsid w:val="00CB2F04"/>
    <w:rsid w:val="00CE11F1"/>
    <w:rsid w:val="00CE193B"/>
    <w:rsid w:val="00D631F8"/>
    <w:rsid w:val="00D746B4"/>
    <w:rsid w:val="00D8373F"/>
    <w:rsid w:val="00D91769"/>
    <w:rsid w:val="00DC57D8"/>
    <w:rsid w:val="00DD05FA"/>
    <w:rsid w:val="00DF7BAD"/>
    <w:rsid w:val="00E073A8"/>
    <w:rsid w:val="00E32C46"/>
    <w:rsid w:val="00E364BC"/>
    <w:rsid w:val="00E81AFE"/>
    <w:rsid w:val="00EA2720"/>
    <w:rsid w:val="00EA5DF8"/>
    <w:rsid w:val="00F14B87"/>
    <w:rsid w:val="00F167AB"/>
    <w:rsid w:val="00F2288A"/>
    <w:rsid w:val="00F42B73"/>
    <w:rsid w:val="00F5425B"/>
    <w:rsid w:val="00F650BE"/>
    <w:rsid w:val="00F85E23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F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Times" w:hAnsi="Times"/>
      <w:spacing w:val="-10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ind w:right="360"/>
    </w:pPr>
    <w:rPr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harStyle1">
    <w:name w:val="CharStyle1"/>
    <w:rsid w:val="00797569"/>
    <w:rPr>
      <w:rFonts w:ascii="Arial" w:eastAsia="Arial" w:hAnsi="Arial" w:cs="Arial"/>
      <w:b w:val="0"/>
      <w:bCs w:val="0"/>
      <w:i w:val="0"/>
      <w:iCs w:val="0"/>
      <w:smallCaps w:val="0"/>
      <w:sz w:val="24"/>
      <w:szCs w:val="24"/>
    </w:rPr>
  </w:style>
  <w:style w:type="character" w:styleId="Hyperlink">
    <w:name w:val="Hyperlink"/>
    <w:uiPriority w:val="99"/>
    <w:unhideWhenUsed/>
    <w:rsid w:val="00797569"/>
    <w:rPr>
      <w:color w:val="0000FF"/>
      <w:u w:val="single"/>
    </w:rPr>
  </w:style>
  <w:style w:type="paragraph" w:customStyle="1" w:styleId="BodyA">
    <w:name w:val="Body A"/>
    <w:rsid w:val="00C87DF1"/>
    <w:pPr>
      <w:suppressAutoHyphens/>
      <w:spacing w:after="240"/>
    </w:pPr>
  </w:style>
  <w:style w:type="character" w:styleId="FollowedHyperlink">
    <w:name w:val="FollowedHyperlink"/>
    <w:basedOn w:val="DefaultParagraphFont"/>
    <w:rsid w:val="00436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tustison@virginia.edu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Office\Templates\Letter3.dot</Template>
  <TotalTime>3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UVa</Company>
  <LinksUpToDate>false</LinksUpToDate>
  <CharactersWithSpaces>701</CharactersWithSpaces>
  <SharedDoc>false</SharedDoc>
  <HLinks>
    <vt:vector size="54" baseType="variant">
      <vt:variant>
        <vt:i4>6422572</vt:i4>
      </vt:variant>
      <vt:variant>
        <vt:i4>21</vt:i4>
      </vt:variant>
      <vt:variant>
        <vt:i4>0</vt:i4>
      </vt:variant>
      <vt:variant>
        <vt:i4>5</vt:i4>
      </vt:variant>
      <vt:variant>
        <vt:lpwstr>mailto:Beheshtiiman@gmail.com</vt:lpwstr>
      </vt:variant>
      <vt:variant>
        <vt:lpwstr/>
      </vt:variant>
      <vt:variant>
        <vt:i4>7667724</vt:i4>
      </vt:variant>
      <vt:variant>
        <vt:i4>18</vt:i4>
      </vt:variant>
      <vt:variant>
        <vt:i4>0</vt:i4>
      </vt:variant>
      <vt:variant>
        <vt:i4>5</vt:i4>
      </vt:variant>
      <vt:variant>
        <vt:lpwstr>mailto:fjm56@cam.ac.uk</vt:lpwstr>
      </vt:variant>
      <vt:variant>
        <vt:lpwstr/>
      </vt:variant>
      <vt:variant>
        <vt:i4>2949205</vt:i4>
      </vt:variant>
      <vt:variant>
        <vt:i4>15</vt:i4>
      </vt:variant>
      <vt:variant>
        <vt:i4>0</vt:i4>
      </vt:variant>
      <vt:variant>
        <vt:i4>5</vt:i4>
      </vt:variant>
      <vt:variant>
        <vt:lpwstr>mailto:dwang39@its.jnj.com</vt:lpwstr>
      </vt:variant>
      <vt:variant>
        <vt:lpwstr/>
      </vt:variant>
      <vt:variant>
        <vt:i4>5439594</vt:i4>
      </vt:variant>
      <vt:variant>
        <vt:i4>12</vt:i4>
      </vt:variant>
      <vt:variant>
        <vt:i4>0</vt:i4>
      </vt:variant>
      <vt:variant>
        <vt:i4>5</vt:i4>
      </vt:variant>
      <vt:variant>
        <vt:lpwstr>mailto:caroline.dallaire-theroux.1@ulaval.ca</vt:lpwstr>
      </vt:variant>
      <vt:variant>
        <vt:lpwstr/>
      </vt:variant>
      <vt:variant>
        <vt:i4>655423</vt:i4>
      </vt:variant>
      <vt:variant>
        <vt:i4>9</vt:i4>
      </vt:variant>
      <vt:variant>
        <vt:i4>0</vt:i4>
      </vt:variant>
      <vt:variant>
        <vt:i4>5</vt:i4>
      </vt:variant>
      <vt:variant>
        <vt:lpwstr>mailto:babak.ardekani@nki.rfmh.org</vt:lpwstr>
      </vt:variant>
      <vt:variant>
        <vt:lpwstr/>
      </vt:variant>
      <vt:variant>
        <vt:i4>42</vt:i4>
      </vt:variant>
      <vt:variant>
        <vt:i4>6</vt:i4>
      </vt:variant>
      <vt:variant>
        <vt:i4>0</vt:i4>
      </vt:variant>
      <vt:variant>
        <vt:i4>5</vt:i4>
      </vt:variant>
      <vt:variant>
        <vt:lpwstr>mailto:sven.haller@surgsci.uu.se</vt:lpwstr>
      </vt:variant>
      <vt:variant>
        <vt:lpwstr/>
      </vt:variant>
      <vt:variant>
        <vt:i4>3539014</vt:i4>
      </vt:variant>
      <vt:variant>
        <vt:i4>3</vt:i4>
      </vt:variant>
      <vt:variant>
        <vt:i4>0</vt:i4>
      </vt:variant>
      <vt:variant>
        <vt:i4>5</vt:i4>
      </vt:variant>
      <vt:variant>
        <vt:lpwstr>mailto:jkseong@korea.ac.kr</vt:lpwstr>
      </vt:variant>
      <vt:variant>
        <vt:lpwstr/>
      </vt:variant>
      <vt:variant>
        <vt:i4>6160410</vt:i4>
      </vt:variant>
      <vt:variant>
        <vt:i4>0</vt:i4>
      </vt:variant>
      <vt:variant>
        <vt:i4>0</vt:i4>
      </vt:variant>
      <vt:variant>
        <vt:i4>5</vt:i4>
      </vt:variant>
      <vt:variant>
        <vt:lpwstr>mailto:ntustison@virginia.edu</vt:lpwstr>
      </vt:variant>
      <vt:variant>
        <vt:lpwstr/>
      </vt:variant>
      <vt:variant>
        <vt:i4>3997817</vt:i4>
      </vt:variant>
      <vt:variant>
        <vt:i4>5245</vt:i4>
      </vt:variant>
      <vt:variant>
        <vt:i4>1026</vt:i4>
      </vt:variant>
      <vt:variant>
        <vt:i4>1</vt:i4>
      </vt:variant>
      <vt:variant>
        <vt:lpwstr>HS_sm_logo_bw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>James R. Brookeman</dc:creator>
  <cp:keywords/>
  <cp:lastModifiedBy>Nick Tustison</cp:lastModifiedBy>
  <cp:revision>3</cp:revision>
  <cp:lastPrinted>2018-02-25T19:27:00Z</cp:lastPrinted>
  <dcterms:created xsi:type="dcterms:W3CDTF">2019-03-18T22:59:00Z</dcterms:created>
  <dcterms:modified xsi:type="dcterms:W3CDTF">2019-05-25T03:21:00Z</dcterms:modified>
</cp:coreProperties>
</file>